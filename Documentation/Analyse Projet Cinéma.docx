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8B5277" w:rsidRDefault="002554CD" w:rsidP="00C6554A">
      <w:pPr>
        <w:pStyle w:val="Photo"/>
      </w:pPr>
      <w:r w:rsidRPr="008B5277">
        <w:rPr>
          <w:noProof/>
          <w:lang w:val="fr-CH" w:eastAsia="fr-CH"/>
        </w:rPr>
        <w:drawing>
          <wp:inline distT="0" distB="0" distL="0" distR="0" wp14:anchorId="52DF757F" wp14:editId="61AB72B5">
            <wp:extent cx="3657600" cy="5486400"/>
            <wp:effectExtent l="0" t="0" r="0" b="0"/>
            <wp:docPr id="22" name="Image 1" descr="Lac gelé bleu clair entouré de glace blanche sur un fond de montagne s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C6554A" w:rsidRDefault="007C4585" w:rsidP="00C6554A">
      <w:pPr>
        <w:pStyle w:val="Titre"/>
      </w:pPr>
      <w:r>
        <w:t>Analyse Projet Cinéma « Pathos »</w:t>
      </w:r>
    </w:p>
    <w:p w:rsidR="00C6554A" w:rsidRPr="00D5413C" w:rsidRDefault="007C4585" w:rsidP="007C4585">
      <w:pPr>
        <w:pStyle w:val="Sous-titre"/>
      </w:pPr>
      <w:r>
        <w:t>Projet Web +Bdd</w:t>
      </w:r>
    </w:p>
    <w:p w:rsidR="007C4585" w:rsidRDefault="007C4585" w:rsidP="007C4585">
      <w:pPr>
        <w:pStyle w:val="Coordonnes"/>
        <w:ind w:left="1440" w:firstLine="720"/>
        <w:jc w:val="left"/>
        <w:rPr>
          <w:lang w:bidi="fr-FR"/>
        </w:rPr>
      </w:pPr>
      <w:r>
        <w:t>Jean Bösch, Mathias Guignard, Tiago Santos</w:t>
      </w:r>
      <w:r>
        <w:rPr>
          <w:lang w:bidi="fr-FR"/>
        </w:rPr>
        <w:t xml:space="preserve"> </w:t>
      </w:r>
    </w:p>
    <w:p w:rsidR="00C6554A" w:rsidRDefault="00C6554A" w:rsidP="007C4585">
      <w:pPr>
        <w:pStyle w:val="Coordonnes"/>
        <w:ind w:left="2880" w:firstLine="720"/>
        <w:jc w:val="left"/>
      </w:pPr>
      <w:r>
        <w:rPr>
          <w:lang w:bidi="fr-FR"/>
        </w:rPr>
        <w:t xml:space="preserve"> </w:t>
      </w:r>
      <w:r w:rsidR="007C4585">
        <w:t>26.04.2021</w:t>
      </w:r>
      <w:r>
        <w:rPr>
          <w:lang w:bidi="fr-FR"/>
        </w:rPr>
        <w:br w:type="page"/>
      </w:r>
    </w:p>
    <w:p w:rsidR="00C6554A" w:rsidRDefault="007C4585" w:rsidP="00C6554A">
      <w:pPr>
        <w:pStyle w:val="Titre1"/>
      </w:pPr>
      <w:r>
        <w:lastRenderedPageBreak/>
        <w:t>Description</w:t>
      </w:r>
    </w:p>
    <w:p w:rsidR="00D77F9D" w:rsidRDefault="007C4585" w:rsidP="007C4585">
      <w:pPr>
        <w:pStyle w:val="Listepuces"/>
        <w:numPr>
          <w:ilvl w:val="0"/>
          <w:numId w:val="0"/>
        </w:numPr>
        <w:ind w:left="720" w:hanging="360"/>
      </w:pPr>
      <w:r>
        <w:t xml:space="preserve">Faire un site pour un multiplex cinéma « Pathos » </w:t>
      </w:r>
      <w:r w:rsidR="00D77F9D">
        <w:t>qui contient</w:t>
      </w:r>
    </w:p>
    <w:p w:rsidR="007C4585" w:rsidRDefault="00D77F9D" w:rsidP="00D77F9D">
      <w:pPr>
        <w:pStyle w:val="Listepuces"/>
        <w:numPr>
          <w:ilvl w:val="0"/>
          <w:numId w:val="16"/>
        </w:numPr>
      </w:pPr>
      <w:r>
        <w:t>Une page d’accueil avec les films récents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 xml:space="preserve">Une page qui affiche tous les films qui seront projeter 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>Un tableau avec les</w:t>
      </w:r>
      <w:r w:rsidR="007C4585">
        <w:t xml:space="preserve"> prochaines projections et dans quelle salle.</w:t>
      </w:r>
    </w:p>
    <w:p w:rsidR="00D77F9D" w:rsidRDefault="007C4585" w:rsidP="00D77F9D">
      <w:pPr>
        <w:pStyle w:val="Listepuces"/>
        <w:numPr>
          <w:ilvl w:val="0"/>
          <w:numId w:val="16"/>
        </w:numPr>
      </w:pPr>
      <w:r>
        <w:t xml:space="preserve"> Une </w:t>
      </w:r>
      <w:r w:rsidR="00D77F9D">
        <w:t xml:space="preserve">page pour les contacts 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 xml:space="preserve">Un system de compte qui permet de réserver une place pour une projection 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>Pour les admin des options pour supprimer ou ajouter les films dans le tableau</w:t>
      </w:r>
    </w:p>
    <w:p w:rsidR="00D77F9D" w:rsidRDefault="00D77F9D" w:rsidP="00D77F9D">
      <w:pPr>
        <w:pStyle w:val="Listepuces"/>
        <w:numPr>
          <w:ilvl w:val="0"/>
          <w:numId w:val="16"/>
        </w:numPr>
      </w:pPr>
      <w:r>
        <w:t>Une page pour gérer les informations relatives au compte</w:t>
      </w:r>
    </w:p>
    <w:p w:rsidR="00D77F9D" w:rsidRDefault="00D77F9D" w:rsidP="00D77F9D">
      <w:pPr>
        <w:pStyle w:val="Listepuces"/>
        <w:numPr>
          <w:ilvl w:val="0"/>
          <w:numId w:val="0"/>
        </w:numPr>
        <w:ind w:left="780"/>
      </w:pPr>
    </w:p>
    <w:p w:rsidR="007C4585" w:rsidRPr="00514122" w:rsidRDefault="007C4585" w:rsidP="007C4585">
      <w:pPr>
        <w:pStyle w:val="Listepuces"/>
        <w:numPr>
          <w:ilvl w:val="0"/>
          <w:numId w:val="0"/>
        </w:numPr>
        <w:ind w:left="720" w:hanging="360"/>
      </w:pPr>
    </w:p>
    <w:p w:rsidR="00C6554A" w:rsidRPr="00D5413C" w:rsidRDefault="00053239" w:rsidP="00C6554A">
      <w:pPr>
        <w:pStyle w:val="Titre2"/>
      </w:pPr>
      <w:r>
        <w:t>BDD</w:t>
      </w:r>
      <w:r w:rsidR="00911C23">
        <w:t> :</w:t>
      </w:r>
    </w:p>
    <w:p w:rsidR="002C74C0" w:rsidRDefault="00C91E87" w:rsidP="00053239"/>
    <w:p w:rsidR="00053239" w:rsidRDefault="00053239" w:rsidP="00053239">
      <w:r>
        <w:t>Base film :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Titre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Description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 xml:space="preserve">Image 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ID</w:t>
      </w:r>
      <w:r w:rsidR="00911C23">
        <w:t xml:space="preserve"> film</w:t>
      </w:r>
    </w:p>
    <w:p w:rsidR="00053239" w:rsidRDefault="00053239" w:rsidP="00053239">
      <w:r>
        <w:t>Base Réservation :</w:t>
      </w:r>
    </w:p>
    <w:p w:rsidR="00911C23" w:rsidRDefault="00053239" w:rsidP="00911C23">
      <w:pPr>
        <w:pStyle w:val="Paragraphedeliste"/>
        <w:numPr>
          <w:ilvl w:val="0"/>
          <w:numId w:val="16"/>
        </w:numPr>
      </w:pPr>
      <w:r>
        <w:t>ID User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>ID Tableau</w:t>
      </w:r>
    </w:p>
    <w:p w:rsidR="00053239" w:rsidRDefault="00053239" w:rsidP="00053239">
      <w:r>
        <w:t xml:space="preserve">Base User : 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ID</w:t>
      </w:r>
      <w:r w:rsidR="00911C23">
        <w:t xml:space="preserve"> User</w:t>
      </w:r>
      <w:r>
        <w:t xml:space="preserve"> 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Nom</w:t>
      </w:r>
    </w:p>
    <w:p w:rsidR="00053239" w:rsidRDefault="00053239" w:rsidP="00053239">
      <w:pPr>
        <w:pStyle w:val="Paragraphedeliste"/>
        <w:numPr>
          <w:ilvl w:val="0"/>
          <w:numId w:val="16"/>
        </w:numPr>
      </w:pPr>
      <w:r>
        <w:t>Prénom</w:t>
      </w:r>
    </w:p>
    <w:p w:rsidR="00053239" w:rsidRDefault="00053239" w:rsidP="00911C23">
      <w:pPr>
        <w:pStyle w:val="Paragraphedeliste"/>
        <w:numPr>
          <w:ilvl w:val="0"/>
          <w:numId w:val="16"/>
        </w:numPr>
      </w:pPr>
      <w:r>
        <w:t>E-</w:t>
      </w:r>
      <w:r w:rsidR="00911C23">
        <w:t>mail (utiliser comme login)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>Password</w:t>
      </w:r>
    </w:p>
    <w:p w:rsidR="00911C23" w:rsidRDefault="00911C23" w:rsidP="00911C23">
      <w:r>
        <w:t>Base Tableau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>ID Tableau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>ID film</w:t>
      </w:r>
    </w:p>
    <w:p w:rsidR="00053239" w:rsidRDefault="00911C23" w:rsidP="00911C23">
      <w:pPr>
        <w:pStyle w:val="Paragraphedeliste"/>
        <w:numPr>
          <w:ilvl w:val="0"/>
          <w:numId w:val="16"/>
        </w:numPr>
      </w:pPr>
      <w:r>
        <w:t>Date</w:t>
      </w:r>
    </w:p>
    <w:p w:rsidR="00911C23" w:rsidRDefault="00911C23" w:rsidP="00911C23">
      <w:pPr>
        <w:pStyle w:val="Paragraphedeliste"/>
        <w:numPr>
          <w:ilvl w:val="0"/>
          <w:numId w:val="16"/>
        </w:numPr>
      </w:pPr>
      <w:r>
        <w:t xml:space="preserve">Salle </w:t>
      </w:r>
      <w:bookmarkStart w:id="0" w:name="_GoBack"/>
      <w:bookmarkEnd w:id="0"/>
    </w:p>
    <w:p w:rsidR="00911C23" w:rsidRDefault="00911C23" w:rsidP="00911C23">
      <w:pPr>
        <w:ind w:left="420"/>
      </w:pPr>
    </w:p>
    <w:sectPr w:rsidR="00911C23" w:rsidSect="00D5222D">
      <w:footerReference w:type="default" r:id="rId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E87" w:rsidRDefault="00C91E87" w:rsidP="00C6554A">
      <w:pPr>
        <w:spacing w:before="0" w:after="0" w:line="240" w:lineRule="auto"/>
      </w:pPr>
      <w:r>
        <w:separator/>
      </w:r>
    </w:p>
  </w:endnote>
  <w:endnote w:type="continuationSeparator" w:id="0">
    <w:p w:rsidR="00C91E87" w:rsidRDefault="00C91E8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911C23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E87" w:rsidRDefault="00C91E87" w:rsidP="00C6554A">
      <w:pPr>
        <w:spacing w:before="0" w:after="0" w:line="240" w:lineRule="auto"/>
      </w:pPr>
      <w:r>
        <w:separator/>
      </w:r>
    </w:p>
  </w:footnote>
  <w:footnote w:type="continuationSeparator" w:id="0">
    <w:p w:rsidR="00C91E87" w:rsidRDefault="00C91E8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FE87C8B"/>
    <w:multiLevelType w:val="hybridMultilevel"/>
    <w:tmpl w:val="42BE087E"/>
    <w:lvl w:ilvl="0" w:tplc="A25EA1E4">
      <w:start w:val="26"/>
      <w:numFmt w:val="bullet"/>
      <w:lvlText w:val="-"/>
      <w:lvlJc w:val="left"/>
      <w:pPr>
        <w:ind w:left="78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585"/>
    <w:rsid w:val="00053239"/>
    <w:rsid w:val="002554CD"/>
    <w:rsid w:val="00293B83"/>
    <w:rsid w:val="002B4294"/>
    <w:rsid w:val="00333D0D"/>
    <w:rsid w:val="004C049F"/>
    <w:rsid w:val="005000E2"/>
    <w:rsid w:val="006A3CE7"/>
    <w:rsid w:val="006D1EE5"/>
    <w:rsid w:val="007C4585"/>
    <w:rsid w:val="00800D33"/>
    <w:rsid w:val="0089714F"/>
    <w:rsid w:val="00911C23"/>
    <w:rsid w:val="00C6554A"/>
    <w:rsid w:val="00C91E87"/>
    <w:rsid w:val="00D5222D"/>
    <w:rsid w:val="00D77F9D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903CBE"/>
  <w15:chartTrackingRefBased/>
  <w15:docId w15:val="{2B704AC1-D93A-4BD7-B5BC-A99A2CDA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053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amedee.bosch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43</TotalTime>
  <Pages>3</Pages>
  <Words>122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 Jean-Amedee</dc:creator>
  <cp:keywords/>
  <dc:description/>
  <cp:lastModifiedBy>BOSCH Jean-Amedee</cp:lastModifiedBy>
  <cp:revision>1</cp:revision>
  <dcterms:created xsi:type="dcterms:W3CDTF">2021-04-26T12:44:00Z</dcterms:created>
  <dcterms:modified xsi:type="dcterms:W3CDTF">2021-04-26T13:35:00Z</dcterms:modified>
</cp:coreProperties>
</file>